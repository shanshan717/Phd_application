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3148C" w14:textId="77777777" w:rsidR="00394A6D" w:rsidRPr="004E7E6F" w:rsidRDefault="00A12636" w:rsidP="004E7E6F">
      <w:pPr>
        <w:pStyle w:val="Heading1"/>
        <w:jc w:val="center"/>
      </w:pPr>
      <w:sdt>
        <w:sdtPr>
          <w:rPr>
            <w:caps w:val="0"/>
          </w:rPr>
          <w:alias w:val="Enter your name:"/>
          <w:tag w:val=""/>
          <w:id w:val="-328297061"/>
          <w:placeholder>
            <w:docPart w:val="1A98D3ECE0F63E4688ECF43FA4F58BF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B10D74" w:rsidRPr="002F1596">
            <w:rPr>
              <w:caps w:val="0"/>
            </w:rPr>
            <w:t>Barry Alan Manilow</w:t>
          </w:r>
        </w:sdtContent>
      </w:sdt>
    </w:p>
    <w:p w14:paraId="447825E3" w14:textId="77777777" w:rsidR="009A4650" w:rsidRPr="009A4650" w:rsidRDefault="009A4650" w:rsidP="009A4650">
      <w:pPr>
        <w:pStyle w:val="TitleInfo"/>
      </w:pPr>
      <w:r w:rsidRPr="009A4650">
        <w:t>New York University</w:t>
      </w:r>
    </w:p>
    <w:p w14:paraId="505245F0" w14:textId="77777777" w:rsidR="003B6B4D" w:rsidRDefault="003B6B4D" w:rsidP="009A4650">
      <w:pPr>
        <w:pStyle w:val="TitleInfo"/>
      </w:pPr>
      <w:r w:rsidRPr="003B6B4D">
        <w:t>Steinhardt School of Culture, Education, and Human Development</w:t>
      </w:r>
    </w:p>
    <w:p w14:paraId="7F51E52C" w14:textId="77777777" w:rsidR="003B6B4D" w:rsidRDefault="003B6B4D" w:rsidP="009A4650">
      <w:pPr>
        <w:pStyle w:val="TitleInfo"/>
      </w:pPr>
      <w:r w:rsidRPr="003B6B4D">
        <w:t>Department of Music and Performing Arts Professions</w:t>
      </w:r>
    </w:p>
    <w:p w14:paraId="03D1B2CA" w14:textId="77777777" w:rsidR="009A4650" w:rsidRPr="009A4650" w:rsidRDefault="003B6B4D" w:rsidP="009A4650">
      <w:pPr>
        <w:pStyle w:val="TitleInfo"/>
      </w:pPr>
      <w:r w:rsidRPr="003B6B4D">
        <w:t>35 W</w:t>
      </w:r>
      <w:r>
        <w:t xml:space="preserve">est </w:t>
      </w:r>
      <w:r w:rsidRPr="003B6B4D">
        <w:t>4th Street, Suite 1077</w:t>
      </w:r>
    </w:p>
    <w:p w14:paraId="1EC48EC8" w14:textId="77777777" w:rsidR="009A4650" w:rsidRPr="009A4650" w:rsidRDefault="009A4650" w:rsidP="009A4650">
      <w:pPr>
        <w:pStyle w:val="TitleInfo"/>
      </w:pPr>
      <w:r w:rsidRPr="009A4650">
        <w:t>New York, NY 100</w:t>
      </w:r>
      <w:r w:rsidR="003B6B4D">
        <w:t>12</w:t>
      </w:r>
    </w:p>
    <w:p w14:paraId="75A64640" w14:textId="77777777" w:rsidR="009A4650" w:rsidRPr="009A4650" w:rsidRDefault="009A4650" w:rsidP="009A4650">
      <w:pPr>
        <w:pStyle w:val="TitleInfo"/>
      </w:pPr>
      <w:r>
        <w:t>212-998-1212</w:t>
      </w:r>
    </w:p>
    <w:p w14:paraId="06E1FCEA" w14:textId="77777777" w:rsidR="009A4650" w:rsidRPr="009A4650" w:rsidRDefault="003B6B4D" w:rsidP="009A4650">
      <w:pPr>
        <w:pStyle w:val="TitleInfo"/>
      </w:pPr>
      <w:r>
        <w:t>barry.manilow</w:t>
      </w:r>
      <w:r w:rsidR="009A4650">
        <w:t>@nyu.edu</w:t>
      </w:r>
    </w:p>
    <w:sdt>
      <w:sdtPr>
        <w:alias w:val="Education:"/>
        <w:tag w:val="Education:"/>
        <w:id w:val="1513793667"/>
        <w:placeholder>
          <w:docPart w:val="AE0DFE1EB6E21441B63889E791F2202B"/>
        </w:placeholder>
        <w:temporary/>
        <w:showingPlcHdr/>
        <w15:appearance w15:val="hidden"/>
      </w:sdtPr>
      <w:sdtEndPr/>
      <w:sdtContent>
        <w:p w14:paraId="26B053A2" w14:textId="77777777" w:rsidR="00394A6D" w:rsidRPr="004E7E6F" w:rsidRDefault="007D00B3" w:rsidP="004E7E6F">
          <w:pPr>
            <w:pStyle w:val="Heading2"/>
          </w:pPr>
          <w:r w:rsidRPr="004E7E6F">
            <w:t>Education</w:t>
          </w:r>
        </w:p>
      </w:sdtContent>
    </w:sdt>
    <w:p w14:paraId="55853149" w14:textId="7AEE9C3D" w:rsidR="00394A6D" w:rsidRPr="00F23B49" w:rsidRDefault="002F1596" w:rsidP="004E7E6F">
      <w:pPr>
        <w:pStyle w:val="Heading3"/>
      </w:pPr>
      <w:r>
        <w:t>T</w:t>
      </w:r>
      <w:r w:rsidR="003B6B4D" w:rsidRPr="00F23B49">
        <w:t xml:space="preserve">he </w:t>
      </w:r>
      <w:r>
        <w:t>J</w:t>
      </w:r>
      <w:r w:rsidR="00B10D74" w:rsidRPr="00F23B49">
        <w:t>u</w:t>
      </w:r>
      <w:r w:rsidR="00A3118E">
        <w:t>i</w:t>
      </w:r>
      <w:r w:rsidR="00B10D74" w:rsidRPr="00F23B49">
        <w:t>lliard</w:t>
      </w:r>
      <w:r w:rsidR="003B6B4D" w:rsidRPr="00F23B49">
        <w:t xml:space="preserve"> </w:t>
      </w:r>
      <w:r>
        <w:t>S</w:t>
      </w:r>
      <w:r w:rsidR="003B6B4D" w:rsidRPr="00F23B49">
        <w:t>chool</w:t>
      </w:r>
      <w:r w:rsidR="00EE6CEE" w:rsidRPr="00F23B49">
        <w:t xml:space="preserve"> </w:t>
      </w:r>
      <w:r w:rsidR="00B870B8">
        <w:t>-</w:t>
      </w:r>
      <w:r w:rsidR="00EE6CEE" w:rsidRPr="00F23B49">
        <w:t xml:space="preserve"> </w:t>
      </w:r>
      <w:r>
        <w:t>D</w:t>
      </w:r>
      <w:r w:rsidR="00B10D74" w:rsidRPr="00F23B49">
        <w:t xml:space="preserve">octor of </w:t>
      </w:r>
      <w:r>
        <w:t>M</w:t>
      </w:r>
      <w:r w:rsidR="00B10D74" w:rsidRPr="00F23B49">
        <w:t xml:space="preserve">usical </w:t>
      </w:r>
      <w:r>
        <w:t>A</w:t>
      </w:r>
      <w:r w:rsidR="00B10D74" w:rsidRPr="00F23B49">
        <w:t>rts</w:t>
      </w:r>
      <w:r w:rsidR="00B870B8">
        <w:t xml:space="preserve">, </w:t>
      </w:r>
      <w:r>
        <w:t>J</w:t>
      </w:r>
      <w:r w:rsidR="00EE6CEE" w:rsidRPr="00F23B49">
        <w:t>une 19</w:t>
      </w:r>
      <w:r w:rsidR="007B311B" w:rsidRPr="00F23B49">
        <w:t>69</w:t>
      </w:r>
    </w:p>
    <w:p w14:paraId="71C0A9A3" w14:textId="77777777" w:rsidR="00394A6D" w:rsidRDefault="00EE6CEE" w:rsidP="008916B6">
      <w:pPr>
        <w:pStyle w:val="ListBullet"/>
        <w:numPr>
          <w:ilvl w:val="0"/>
          <w:numId w:val="18"/>
        </w:numPr>
      </w:pPr>
      <w:r>
        <w:t>Dissertation Advisor</w:t>
      </w:r>
      <w:r w:rsidR="007D00B3">
        <w:t xml:space="preserve">: </w:t>
      </w:r>
      <w:r w:rsidR="00B10D74">
        <w:t>Johnny Mandel</w:t>
      </w:r>
    </w:p>
    <w:p w14:paraId="0738D68B" w14:textId="77777777" w:rsidR="00394A6D" w:rsidRDefault="00A12636" w:rsidP="00DD4208">
      <w:pPr>
        <w:pStyle w:val="ListBullet"/>
      </w:pPr>
      <w:sdt>
        <w:sdtPr>
          <w:alias w:val="Minor:"/>
          <w:tag w:val="Minor:"/>
          <w:id w:val="-1428026952"/>
          <w:placeholder>
            <w:docPart w:val="441B4B006EF07B439071B97ED82B14C2"/>
          </w:placeholder>
          <w:temporary/>
          <w:showingPlcHdr/>
          <w15:appearance w15:val="hidden"/>
        </w:sdtPr>
        <w:sdtEndPr/>
        <w:sdtContent>
          <w:r w:rsidR="00D33143">
            <w:t>Minor</w:t>
          </w:r>
        </w:sdtContent>
      </w:sdt>
      <w:r w:rsidR="007D00B3">
        <w:t xml:space="preserve">: </w:t>
      </w:r>
      <w:r w:rsidR="00EE6CEE">
        <w:t>Jazz Studies</w:t>
      </w:r>
    </w:p>
    <w:p w14:paraId="2A8B3D95" w14:textId="77777777" w:rsidR="00394A6D" w:rsidRDefault="00EE6CEE">
      <w:pPr>
        <w:pStyle w:val="ListBullet"/>
      </w:pPr>
      <w:r>
        <w:t xml:space="preserve">Count Basie Fellowship in Jazz Composition, </w:t>
      </w:r>
      <w:r w:rsidR="007D00B3">
        <w:t xml:space="preserve"> </w:t>
      </w:r>
      <w:r w:rsidR="007B311B">
        <w:t xml:space="preserve">Research Dissertation Grant, </w:t>
      </w:r>
      <w:r w:rsidR="00B10D74">
        <w:t xml:space="preserve">Red Bank New Jersey Arts,  </w:t>
      </w:r>
      <w:r w:rsidR="00B10D74" w:rsidRPr="00B10D74">
        <w:t>Grammy Awards Foundation</w:t>
      </w:r>
      <w:r w:rsidR="007B311B">
        <w:t xml:space="preserve"> Award for Excellence in Teaching</w:t>
      </w:r>
    </w:p>
    <w:p w14:paraId="3AC6419D" w14:textId="464F8E0A" w:rsidR="007B311B" w:rsidRDefault="007B311B" w:rsidP="004E7E6F">
      <w:pPr>
        <w:pStyle w:val="Heading3"/>
      </w:pPr>
      <w:r>
        <w:t xml:space="preserve">Manhattan </w:t>
      </w:r>
      <w:r w:rsidR="002F1596">
        <w:t>S</w:t>
      </w:r>
      <w:r>
        <w:t xml:space="preserve">chool of </w:t>
      </w:r>
      <w:r w:rsidR="002F1596">
        <w:t>M</w:t>
      </w:r>
      <w:r>
        <w:t xml:space="preserve">usic </w:t>
      </w:r>
      <w:r w:rsidR="00A15964">
        <w:t>-</w:t>
      </w:r>
      <w:r>
        <w:t xml:space="preserve"> </w:t>
      </w:r>
      <w:r w:rsidR="002F1596">
        <w:t>M</w:t>
      </w:r>
      <w:r>
        <w:t xml:space="preserve">aster of </w:t>
      </w:r>
      <w:r w:rsidR="002F1596">
        <w:t>M</w:t>
      </w:r>
      <w:r>
        <w:t>usic</w:t>
      </w:r>
      <w:r w:rsidR="00A15964">
        <w:t xml:space="preserve">, </w:t>
      </w:r>
      <w:r>
        <w:t>May 1964</w:t>
      </w:r>
    </w:p>
    <w:p w14:paraId="62CFFE9F" w14:textId="77777777" w:rsidR="007B311B" w:rsidRDefault="00A12636" w:rsidP="007B311B">
      <w:pPr>
        <w:pStyle w:val="ListBullet"/>
      </w:pPr>
      <w:sdt>
        <w:sdtPr>
          <w:alias w:val="Major:"/>
          <w:tag w:val="Major:"/>
          <w:id w:val="-1634630561"/>
          <w:placeholder>
            <w:docPart w:val="293B78BD134E30438E244A598831E1E2"/>
          </w:placeholder>
          <w:temporary/>
          <w:showingPlcHdr/>
          <w15:appearance w15:val="hidden"/>
        </w:sdtPr>
        <w:sdtEndPr/>
        <w:sdtContent>
          <w:r w:rsidR="007B311B">
            <w:t>Major</w:t>
          </w:r>
        </w:sdtContent>
      </w:sdt>
      <w:r w:rsidR="007B311B">
        <w:t>: Jazz Arts</w:t>
      </w:r>
    </w:p>
    <w:p w14:paraId="60680AC0" w14:textId="77777777" w:rsidR="007B311B" w:rsidRDefault="00A12636" w:rsidP="007B311B">
      <w:pPr>
        <w:pStyle w:val="ListBullet"/>
        <w:numPr>
          <w:ilvl w:val="0"/>
          <w:numId w:val="16"/>
        </w:numPr>
      </w:pPr>
      <w:sdt>
        <w:sdtPr>
          <w:alias w:val="Minor:"/>
          <w:tag w:val="Minor:"/>
          <w:id w:val="-1836902228"/>
          <w:placeholder>
            <w:docPart w:val="93E3D9B32158B8469C4D9E575E585AF1"/>
          </w:placeholder>
          <w:temporary/>
          <w:showingPlcHdr/>
          <w15:appearance w15:val="hidden"/>
        </w:sdtPr>
        <w:sdtEndPr/>
        <w:sdtContent>
          <w:r w:rsidR="007B311B">
            <w:t>Minor</w:t>
          </w:r>
        </w:sdtContent>
      </w:sdt>
      <w:r w:rsidR="007B311B">
        <w:t>: Contemporary Performance</w:t>
      </w:r>
    </w:p>
    <w:p w14:paraId="127164A9" w14:textId="77777777" w:rsidR="007B311B" w:rsidRDefault="007B311B" w:rsidP="007B311B">
      <w:pPr>
        <w:pStyle w:val="ListBullet"/>
      </w:pPr>
      <w:r w:rsidRPr="007B311B">
        <w:t>Manhattan School of Music Scholarship</w:t>
      </w:r>
      <w:r>
        <w:t xml:space="preserve"> recipient, Centennial Gala Janet D. Schenk Award recipient</w:t>
      </w:r>
    </w:p>
    <w:p w14:paraId="232F5301" w14:textId="44A31C39" w:rsidR="00EE6CEE" w:rsidRDefault="002F1596" w:rsidP="004E7E6F">
      <w:pPr>
        <w:pStyle w:val="Heading3"/>
      </w:pPr>
      <w:r>
        <w:t>C</w:t>
      </w:r>
      <w:r w:rsidR="00EE6CEE">
        <w:t xml:space="preserve">ity </w:t>
      </w:r>
      <w:r>
        <w:t>C</w:t>
      </w:r>
      <w:r w:rsidR="00EE6CEE">
        <w:t xml:space="preserve">ollege of New York </w:t>
      </w:r>
      <w:r w:rsidR="00FC4A70">
        <w:t xml:space="preserve">- </w:t>
      </w:r>
      <w:r w:rsidR="00B10D74">
        <w:t>Bachelor</w:t>
      </w:r>
      <w:r w:rsidR="00EE6CEE">
        <w:t xml:space="preserve"> of Arts</w:t>
      </w:r>
      <w:r w:rsidR="00FC4A70">
        <w:t xml:space="preserve">, </w:t>
      </w:r>
      <w:r w:rsidR="00EE6CEE">
        <w:t>May 196</w:t>
      </w:r>
      <w:r w:rsidR="007B311B">
        <w:t>1</w:t>
      </w:r>
    </w:p>
    <w:p w14:paraId="69901C43" w14:textId="77777777" w:rsidR="00394A6D" w:rsidRDefault="00A12636">
      <w:pPr>
        <w:pStyle w:val="ListBullet"/>
      </w:pPr>
      <w:sdt>
        <w:sdtPr>
          <w:alias w:val="Major:"/>
          <w:tag w:val="Major:"/>
          <w:id w:val="1020971286"/>
          <w:placeholder>
            <w:docPart w:val="F88FADE5ADC612418613CF27C645CB7B"/>
          </w:placeholder>
          <w:temporary/>
          <w:showingPlcHdr/>
          <w15:appearance w15:val="hidden"/>
        </w:sdtPr>
        <w:sdtEndPr/>
        <w:sdtContent>
          <w:r w:rsidR="00D33143">
            <w:t>Major</w:t>
          </w:r>
        </w:sdtContent>
      </w:sdt>
      <w:r w:rsidR="007D00B3">
        <w:t xml:space="preserve">: </w:t>
      </w:r>
      <w:r w:rsidR="007B311B">
        <w:t>Music T</w:t>
      </w:r>
      <w:r w:rsidR="00EE6CEE">
        <w:t>heory</w:t>
      </w:r>
    </w:p>
    <w:p w14:paraId="58991A71" w14:textId="77777777" w:rsidR="00394A6D" w:rsidRDefault="00A12636" w:rsidP="00DD4208">
      <w:pPr>
        <w:pStyle w:val="ListBullet"/>
        <w:numPr>
          <w:ilvl w:val="0"/>
          <w:numId w:val="16"/>
        </w:numPr>
      </w:pPr>
      <w:sdt>
        <w:sdtPr>
          <w:alias w:val="Minor:"/>
          <w:tag w:val="Minor:"/>
          <w:id w:val="838737137"/>
          <w:placeholder>
            <w:docPart w:val="D7763B6BC85F554AB2FD04A126785792"/>
          </w:placeholder>
          <w:temporary/>
          <w:showingPlcHdr/>
          <w15:appearance w15:val="hidden"/>
        </w:sdtPr>
        <w:sdtEndPr/>
        <w:sdtContent>
          <w:r w:rsidR="00D33143">
            <w:t>Minor</w:t>
          </w:r>
        </w:sdtContent>
      </w:sdt>
      <w:r w:rsidR="007D00B3">
        <w:t xml:space="preserve">: </w:t>
      </w:r>
      <w:r w:rsidR="007B311B">
        <w:t>American</w:t>
      </w:r>
      <w:r w:rsidR="00EE6CEE">
        <w:t xml:space="preserve"> History</w:t>
      </w:r>
    </w:p>
    <w:p w14:paraId="049854AB" w14:textId="77777777" w:rsidR="00394A6D" w:rsidRDefault="007B311B">
      <w:pPr>
        <w:pStyle w:val="ListBullet"/>
      </w:pPr>
      <w:r>
        <w:t>Chet Baker Scholar in composition and arrangement, Conductor for Jazz Ensemble</w:t>
      </w:r>
    </w:p>
    <w:p w14:paraId="62F4E203" w14:textId="5D575809" w:rsidR="00394A6D" w:rsidRPr="004E7E6F" w:rsidRDefault="007B311B" w:rsidP="004E7E6F">
      <w:pPr>
        <w:pStyle w:val="Heading2"/>
      </w:pPr>
      <w:r w:rsidRPr="004E7E6F">
        <w:t xml:space="preserve">Academic </w:t>
      </w:r>
      <w:r w:rsidR="002F1596">
        <w:t>P</w:t>
      </w:r>
      <w:r w:rsidRPr="004E7E6F">
        <w:t>ositions</w:t>
      </w:r>
    </w:p>
    <w:p w14:paraId="678F6847" w14:textId="77777777" w:rsidR="003B6B4D" w:rsidRDefault="003B6B4D">
      <w:pPr>
        <w:pStyle w:val="ListBullet"/>
      </w:pPr>
      <w:r>
        <w:t xml:space="preserve">Dizzy Gillespie Professor of Jazz Studies, </w:t>
      </w:r>
      <w:r w:rsidRPr="003B6B4D">
        <w:t>Steinhardt School of Culture, Education, and Human Development</w:t>
      </w:r>
      <w:r>
        <w:t xml:space="preserve">. </w:t>
      </w:r>
      <w:r w:rsidRPr="003B6B4D">
        <w:t>Department of Music and Performing Arts Professions</w:t>
      </w:r>
      <w:r>
        <w:t>, 2013 to present.</w:t>
      </w:r>
    </w:p>
    <w:p w14:paraId="03A047CF" w14:textId="77777777" w:rsidR="003B6B4D" w:rsidRDefault="003B6B4D">
      <w:pPr>
        <w:pStyle w:val="ListBullet"/>
      </w:pPr>
      <w:r>
        <w:t xml:space="preserve">Associate Professor, </w:t>
      </w:r>
      <w:r w:rsidRPr="003B6B4D">
        <w:t>Steinhardt School of Culture, Education, and Human Development</w:t>
      </w:r>
      <w:r>
        <w:t xml:space="preserve">. </w:t>
      </w:r>
      <w:r w:rsidRPr="003B6B4D">
        <w:t>Department of Music and Performing Arts Professions</w:t>
      </w:r>
      <w:r>
        <w:t>, 2005-2013.</w:t>
      </w:r>
    </w:p>
    <w:p w14:paraId="36EF85C6" w14:textId="2EECB7A3" w:rsidR="00394A6D" w:rsidRDefault="003B6B4D">
      <w:pPr>
        <w:pStyle w:val="ListBullet"/>
      </w:pPr>
      <w:r>
        <w:t>Visiting Professor, The Ju</w:t>
      </w:r>
      <w:r w:rsidR="00A3118E">
        <w:t>i</w:t>
      </w:r>
      <w:bookmarkStart w:id="0" w:name="_GoBack"/>
      <w:bookmarkEnd w:id="0"/>
      <w:r>
        <w:t>lliard School. Departmental Studies in Jazz, 2000-2005.</w:t>
      </w:r>
    </w:p>
    <w:p w14:paraId="1DEBD1E7" w14:textId="77777777" w:rsidR="00702247" w:rsidRDefault="00702247">
      <w:pPr>
        <w:pStyle w:val="ListBullet"/>
      </w:pPr>
      <w:r>
        <w:t>Visiting Professor, Berklee College of Music. Berklee Global Jazz Institute, 1998-2000.</w:t>
      </w:r>
    </w:p>
    <w:p w14:paraId="7AE03DA4" w14:textId="7C56F4CD" w:rsidR="001E3552" w:rsidRDefault="002F1596" w:rsidP="004E7E6F">
      <w:pPr>
        <w:pStyle w:val="Heading2"/>
      </w:pPr>
      <w:r>
        <w:t>P</w:t>
      </w:r>
      <w:r w:rsidR="00217A1C" w:rsidRPr="004E7E6F">
        <w:t>ublications</w:t>
      </w:r>
    </w:p>
    <w:p w14:paraId="07A9BBA9" w14:textId="54523B26" w:rsidR="001E3552" w:rsidRPr="004E7E6F" w:rsidRDefault="002F1596" w:rsidP="001E3552">
      <w:pPr>
        <w:pStyle w:val="Heading3"/>
      </w:pPr>
      <w:r>
        <w:t>B</w:t>
      </w:r>
      <w:r w:rsidR="001E3552">
        <w:t>ooks</w:t>
      </w:r>
    </w:p>
    <w:p w14:paraId="1590F845" w14:textId="77777777" w:rsidR="005752B6" w:rsidRPr="001E3552" w:rsidRDefault="002F2D47" w:rsidP="007F5759">
      <w:pPr>
        <w:pStyle w:val="ListBullet"/>
      </w:pPr>
      <w:r>
        <w:t>Manilow</w:t>
      </w:r>
      <w:r w:rsidR="004E7E6F" w:rsidRPr="001E3552">
        <w:t xml:space="preserve">, </w:t>
      </w:r>
      <w:r>
        <w:t>B</w:t>
      </w:r>
      <w:r w:rsidR="004E7E6F" w:rsidRPr="001E3552">
        <w:t>. A. (</w:t>
      </w:r>
      <w:r>
        <w:t>1987</w:t>
      </w:r>
      <w:r w:rsidR="004E7E6F" w:rsidRPr="001E3552">
        <w:t xml:space="preserve">). </w:t>
      </w:r>
      <w:r w:rsidRPr="002F2D47">
        <w:rPr>
          <w:i/>
        </w:rPr>
        <w:t xml:space="preserve">Sweet Life: Adventures </w:t>
      </w:r>
      <w:r>
        <w:rPr>
          <w:i/>
        </w:rPr>
        <w:t>o</w:t>
      </w:r>
      <w:r w:rsidRPr="002F2D47">
        <w:rPr>
          <w:i/>
        </w:rPr>
        <w:t xml:space="preserve">n </w:t>
      </w:r>
      <w:r>
        <w:rPr>
          <w:i/>
        </w:rPr>
        <w:t>t</w:t>
      </w:r>
      <w:r w:rsidRPr="002F2D47">
        <w:rPr>
          <w:i/>
        </w:rPr>
        <w:t xml:space="preserve">he </w:t>
      </w:r>
      <w:r>
        <w:rPr>
          <w:i/>
        </w:rPr>
        <w:t>W</w:t>
      </w:r>
      <w:r w:rsidRPr="002F2D47">
        <w:rPr>
          <w:i/>
        </w:rPr>
        <w:t xml:space="preserve">ay </w:t>
      </w:r>
      <w:r>
        <w:rPr>
          <w:i/>
        </w:rPr>
        <w:t>t</w:t>
      </w:r>
      <w:r w:rsidRPr="002F2D47">
        <w:rPr>
          <w:i/>
        </w:rPr>
        <w:t>o</w:t>
      </w:r>
      <w:r>
        <w:rPr>
          <w:i/>
        </w:rPr>
        <w:t xml:space="preserve"> P</w:t>
      </w:r>
      <w:r w:rsidRPr="002F2D47">
        <w:rPr>
          <w:i/>
        </w:rPr>
        <w:t>aradise</w:t>
      </w:r>
      <w:r w:rsidR="004E7E6F" w:rsidRPr="00F94465">
        <w:rPr>
          <w:i/>
        </w:rPr>
        <w:t>.</w:t>
      </w:r>
      <w:r w:rsidR="004E7E6F" w:rsidRPr="001E3552">
        <w:t xml:space="preserve"> </w:t>
      </w:r>
      <w:r>
        <w:t>New York</w:t>
      </w:r>
      <w:r w:rsidR="004E7E6F" w:rsidRPr="001E3552">
        <w:t xml:space="preserve">: </w:t>
      </w:r>
      <w:r>
        <w:t>McGraw-Hill</w:t>
      </w:r>
      <w:r w:rsidR="004E7E6F" w:rsidRPr="001E3552">
        <w:t>.</w:t>
      </w:r>
    </w:p>
    <w:p w14:paraId="7591398B" w14:textId="77777777" w:rsidR="004E7E6F" w:rsidRPr="001E3552" w:rsidRDefault="004E7E6F" w:rsidP="007F5759">
      <w:pPr>
        <w:pStyle w:val="ListBullet"/>
      </w:pPr>
      <w:r w:rsidRPr="001E3552">
        <w:lastRenderedPageBreak/>
        <w:t xml:space="preserve">Author, A. A. (Year of publication). </w:t>
      </w:r>
      <w:r w:rsidRPr="00F94465">
        <w:rPr>
          <w:i/>
        </w:rPr>
        <w:t>Title of work: Capital letter also for subtitle.</w:t>
      </w:r>
      <w:r w:rsidRPr="001E3552">
        <w:t xml:space="preserve"> Location: Publisher.</w:t>
      </w:r>
    </w:p>
    <w:p w14:paraId="5F597877" w14:textId="77777777" w:rsidR="001E3552" w:rsidRDefault="001E3552" w:rsidP="001E3552">
      <w:pPr>
        <w:pStyle w:val="Heading3"/>
      </w:pPr>
      <w:r>
        <w:t>Journal Articles</w:t>
      </w:r>
    </w:p>
    <w:p w14:paraId="066F4786" w14:textId="77777777" w:rsidR="001E3552" w:rsidRDefault="001E3552" w:rsidP="007F5759">
      <w:pPr>
        <w:pStyle w:val="ListBullet"/>
      </w:pPr>
      <w:r w:rsidRPr="001E3552">
        <w:t xml:space="preserve">Author, A. A., Author, B. B., &amp; Author, C. C. (Year). Title of article. </w:t>
      </w:r>
      <w:r w:rsidRPr="001E3552">
        <w:rPr>
          <w:i/>
        </w:rPr>
        <w:t>Title of Periodical, volume number</w:t>
      </w:r>
      <w:r w:rsidRPr="001E3552">
        <w:t>(issue number), pages.</w:t>
      </w:r>
    </w:p>
    <w:p w14:paraId="76178E6F" w14:textId="77777777" w:rsidR="001E3552" w:rsidRDefault="001E3552" w:rsidP="007F5759">
      <w:pPr>
        <w:pStyle w:val="ListBullet"/>
      </w:pPr>
      <w:r w:rsidRPr="001E3552">
        <w:t xml:space="preserve">Author, A. A., Author, B. B., &amp; Author, C. C. (Year). Title of article. </w:t>
      </w:r>
      <w:r w:rsidRPr="001E3552">
        <w:rPr>
          <w:i/>
        </w:rPr>
        <w:t>Title of Periodical, volume number</w:t>
      </w:r>
      <w:r w:rsidRPr="001E3552">
        <w:t>(issue number), pages.</w:t>
      </w:r>
    </w:p>
    <w:p w14:paraId="00C01F5B" w14:textId="77777777" w:rsidR="001E3552" w:rsidRDefault="001E3552" w:rsidP="001E3552">
      <w:pPr>
        <w:pStyle w:val="Heading3"/>
      </w:pPr>
      <w:r>
        <w:t>Working Papers</w:t>
      </w:r>
    </w:p>
    <w:p w14:paraId="657F903E" w14:textId="77777777" w:rsidR="001E3552" w:rsidRPr="001E3552" w:rsidRDefault="001E3552" w:rsidP="007F5759">
      <w:pPr>
        <w:pStyle w:val="ListBullet"/>
      </w:pPr>
      <w:r w:rsidRPr="001E3552">
        <w:t>Author, A. A., Author, B. B., &amp; Author, C. C. (Year). Title of article. </w:t>
      </w:r>
      <w:r w:rsidRPr="00F94465">
        <w:rPr>
          <w:i/>
        </w:rPr>
        <w:t>Title of Periodical, volume number</w:t>
      </w:r>
      <w:r w:rsidRPr="001E3552">
        <w:t>(issue number), pages.</w:t>
      </w:r>
    </w:p>
    <w:p w14:paraId="69CD7E7A" w14:textId="477B99F1" w:rsidR="001E3552" w:rsidRDefault="001E3552" w:rsidP="007F5759">
      <w:pPr>
        <w:pStyle w:val="ListBullet"/>
      </w:pPr>
      <w:r w:rsidRPr="001E3552">
        <w:t>Author, A. A., Author, B. B., &amp; Author, C. C. (Year). Title of article. </w:t>
      </w:r>
      <w:r w:rsidRPr="00F94465">
        <w:rPr>
          <w:i/>
        </w:rPr>
        <w:t>Title of Periodical, volume number</w:t>
      </w:r>
      <w:r w:rsidRPr="001E3552">
        <w:t>(issue number), pages.</w:t>
      </w:r>
    </w:p>
    <w:p w14:paraId="49027951" w14:textId="282CE87F" w:rsidR="00D96B8E" w:rsidRDefault="00D96B8E" w:rsidP="00D96B8E">
      <w:pPr>
        <w:pStyle w:val="Heading3"/>
      </w:pPr>
      <w:r>
        <w:t>Libretto</w:t>
      </w:r>
    </w:p>
    <w:p w14:paraId="5F8FB6CE" w14:textId="7E567874" w:rsidR="00D96B8E" w:rsidRDefault="00D96B8E" w:rsidP="00D96B8E">
      <w:pPr>
        <w:pStyle w:val="ListBullet"/>
      </w:pPr>
      <w:r>
        <w:t>Manilow</w:t>
      </w:r>
      <w:r w:rsidRPr="001E3552">
        <w:t xml:space="preserve">, </w:t>
      </w:r>
      <w:r>
        <w:t>B</w:t>
      </w:r>
      <w:r w:rsidRPr="001E3552">
        <w:t xml:space="preserve">. A., </w:t>
      </w:r>
      <w:r>
        <w:t>Sussman</w:t>
      </w:r>
      <w:r w:rsidRPr="001E3552">
        <w:t>, B., (</w:t>
      </w:r>
      <w:r>
        <w:t>1997</w:t>
      </w:r>
      <w:r w:rsidRPr="001E3552">
        <w:t xml:space="preserve">). </w:t>
      </w:r>
      <w:r w:rsidRPr="00D96B8E">
        <w:rPr>
          <w:i/>
        </w:rPr>
        <w:t>Harmony</w:t>
      </w:r>
      <w:r w:rsidRPr="001E3552">
        <w:t>.</w:t>
      </w:r>
    </w:p>
    <w:p w14:paraId="56580103" w14:textId="4F47AC40" w:rsidR="005A6B46" w:rsidRPr="00D96B8E" w:rsidRDefault="005A6B46" w:rsidP="005A6B46">
      <w:pPr>
        <w:pStyle w:val="ListBullet"/>
      </w:pPr>
      <w:r>
        <w:t>Manilow</w:t>
      </w:r>
      <w:r w:rsidRPr="001E3552">
        <w:t xml:space="preserve">, </w:t>
      </w:r>
      <w:r>
        <w:t>B</w:t>
      </w:r>
      <w:r w:rsidRPr="001E3552">
        <w:t xml:space="preserve">. A., </w:t>
      </w:r>
      <w:r>
        <w:t>Sussman</w:t>
      </w:r>
      <w:r w:rsidRPr="001E3552">
        <w:t>, B., (</w:t>
      </w:r>
      <w:r>
        <w:t>1994</w:t>
      </w:r>
      <w:r w:rsidRPr="001E3552">
        <w:t xml:space="preserve">). </w:t>
      </w:r>
      <w:r>
        <w:rPr>
          <w:i/>
        </w:rPr>
        <w:t>Copacabana - The Musical</w:t>
      </w:r>
      <w:r w:rsidRPr="001E3552">
        <w:t>. </w:t>
      </w:r>
    </w:p>
    <w:p w14:paraId="3BE8DE9C" w14:textId="3257866D" w:rsidR="005A6B46" w:rsidRDefault="005A6B46" w:rsidP="00D96B8E">
      <w:pPr>
        <w:pStyle w:val="ListBullet"/>
      </w:pPr>
      <w:r>
        <w:t>Manilow</w:t>
      </w:r>
      <w:r w:rsidRPr="001E3552">
        <w:t xml:space="preserve">, </w:t>
      </w:r>
      <w:r>
        <w:t>B</w:t>
      </w:r>
      <w:r w:rsidRPr="001E3552">
        <w:t>. A.</w:t>
      </w:r>
      <w:r>
        <w:t xml:space="preserve"> (1963). </w:t>
      </w:r>
      <w:r w:rsidRPr="005A6B46">
        <w:rPr>
          <w:i/>
        </w:rPr>
        <w:t>The Drunkard</w:t>
      </w:r>
      <w:r>
        <w:t>.</w:t>
      </w:r>
    </w:p>
    <w:p w14:paraId="6BCD960E" w14:textId="45B7EC16" w:rsidR="00D96B8E" w:rsidRPr="001E3552" w:rsidRDefault="00D96B8E" w:rsidP="00D96B8E">
      <w:pPr>
        <w:pStyle w:val="ListBullet"/>
      </w:pPr>
      <w:r w:rsidRPr="001E3552">
        <w:t>Author, A. A., Author, B. B., &amp; Author, C. C. (Year). Title of article. </w:t>
      </w:r>
      <w:r w:rsidRPr="00F94465">
        <w:rPr>
          <w:i/>
        </w:rPr>
        <w:t>Title of Periodical, volume number</w:t>
      </w:r>
      <w:r w:rsidRPr="001E3552">
        <w:t>(issue number), pages.</w:t>
      </w:r>
    </w:p>
    <w:p w14:paraId="0B79FF77" w14:textId="754B1061" w:rsidR="005752B6" w:rsidRDefault="002F1596" w:rsidP="004E7E6F">
      <w:pPr>
        <w:pStyle w:val="Heading2"/>
      </w:pPr>
      <w:r>
        <w:t>F</w:t>
      </w:r>
      <w:r w:rsidR="00217A1C">
        <w:t xml:space="preserve">ellowships and </w:t>
      </w:r>
      <w:r>
        <w:t>A</w:t>
      </w:r>
      <w:r w:rsidR="00217A1C">
        <w:t>wards</w:t>
      </w:r>
      <w:r w:rsidR="005752B6">
        <w:t xml:space="preserve"> </w:t>
      </w:r>
    </w:p>
    <w:p w14:paraId="40382B10" w14:textId="67AB69CD" w:rsidR="003E2BD9" w:rsidRDefault="003E2BD9" w:rsidP="003E2BD9">
      <w:pPr>
        <w:pStyle w:val="ListBullet"/>
      </w:pPr>
      <w:r>
        <w:t>Outstanding Individual Performance in A Variety or Music Program: Barry Manilow, "Barry Manilow: Music and Passion" (PBS), 58</w:t>
      </w:r>
      <w:r w:rsidRPr="003E2BD9">
        <w:rPr>
          <w:vertAlign w:val="superscript"/>
        </w:rPr>
        <w:t>th</w:t>
      </w:r>
      <w:r>
        <w:t xml:space="preserve"> Annual Emmy Awards, 2006.</w:t>
      </w:r>
    </w:p>
    <w:p w14:paraId="146D962C" w14:textId="3AB856AE" w:rsidR="003E2BD9" w:rsidRDefault="003E2BD9" w:rsidP="003E2BD9">
      <w:pPr>
        <w:pStyle w:val="ListBullet"/>
      </w:pPr>
      <w:r>
        <w:t>Inductee, Songwriters Hall of Fame, 2002</w:t>
      </w:r>
      <w:r w:rsidR="0074709E">
        <w:t>.</w:t>
      </w:r>
    </w:p>
    <w:p w14:paraId="0A48FAEF" w14:textId="4A6DF43F" w:rsidR="004E7E6F" w:rsidRDefault="00893B4E" w:rsidP="003E2BD9">
      <w:pPr>
        <w:pStyle w:val="ListBullet"/>
      </w:pPr>
      <w:r w:rsidRPr="00893B4E">
        <w:t>B</w:t>
      </w:r>
      <w:r>
        <w:t>est Pop Vocal Performance, Male</w:t>
      </w:r>
      <w:r w:rsidR="003E2BD9">
        <w:t xml:space="preserve">, 1978 - </w:t>
      </w:r>
      <w:r w:rsidR="003E2BD9" w:rsidRPr="003E2BD9">
        <w:t xml:space="preserve">"Copacabana (At </w:t>
      </w:r>
      <w:r w:rsidR="003E2BD9">
        <w:t>t</w:t>
      </w:r>
      <w:r w:rsidR="003E2BD9" w:rsidRPr="003E2BD9">
        <w:t>he Copa)</w:t>
      </w:r>
      <w:r w:rsidR="003E2BD9">
        <w:t>,</w:t>
      </w:r>
      <w:r w:rsidR="003E2BD9" w:rsidRPr="003E2BD9">
        <w:t>"</w:t>
      </w:r>
      <w:r w:rsidR="003E2BD9">
        <w:t xml:space="preserve"> </w:t>
      </w:r>
      <w:r>
        <w:t>21st Annual Grammy Awards, 1979</w:t>
      </w:r>
      <w:r w:rsidR="003E2BD9">
        <w:t>.</w:t>
      </w:r>
    </w:p>
    <w:p w14:paraId="773FFDA2" w14:textId="0FE06A6F" w:rsidR="003E2BD9" w:rsidRDefault="003E2BD9" w:rsidP="003E2BD9">
      <w:pPr>
        <w:pStyle w:val="ListBullet"/>
      </w:pPr>
      <w:r>
        <w:t>Outstanding Special - Comedy-Variety or Music, “The Barry Manilow Special,” 29</w:t>
      </w:r>
      <w:r w:rsidRPr="003E2BD9">
        <w:rPr>
          <w:vertAlign w:val="superscript"/>
        </w:rPr>
        <w:t>th</w:t>
      </w:r>
      <w:r>
        <w:t xml:space="preserve"> Annual Emmy Awards, 1977.</w:t>
      </w:r>
    </w:p>
    <w:p w14:paraId="76BC4674" w14:textId="62D5A050" w:rsidR="003E2BD9" w:rsidRDefault="003E2BD9" w:rsidP="003E2BD9">
      <w:pPr>
        <w:pStyle w:val="ListBullet"/>
      </w:pPr>
      <w:r>
        <w:t xml:space="preserve">Song of the Year (with </w:t>
      </w:r>
      <w:r w:rsidRPr="003E2BD9">
        <w:t>Bruce Johnston, Songwriter</w:t>
      </w:r>
      <w:r>
        <w:t>), 1976 - “I Write the Songs,” 19</w:t>
      </w:r>
      <w:r w:rsidRPr="003E2BD9">
        <w:rPr>
          <w:vertAlign w:val="superscript"/>
        </w:rPr>
        <w:t>th</w:t>
      </w:r>
      <w:r>
        <w:t xml:space="preserve"> Annual Grammy Awards, 1977.</w:t>
      </w:r>
    </w:p>
    <w:p w14:paraId="2CCF46DE" w14:textId="1BE3C999" w:rsidR="00217A1C" w:rsidRDefault="002F1596" w:rsidP="004E7E6F">
      <w:pPr>
        <w:pStyle w:val="Heading2"/>
      </w:pPr>
      <w:r>
        <w:t>S</w:t>
      </w:r>
      <w:r w:rsidR="002A4B9A">
        <w:t xml:space="preserve">elected </w:t>
      </w:r>
      <w:r>
        <w:t>W</w:t>
      </w:r>
      <w:r w:rsidR="00EA2719">
        <w:t>orks</w:t>
      </w:r>
      <w:r w:rsidR="002A4B9A">
        <w:t xml:space="preserve"> in </w:t>
      </w:r>
      <w:r>
        <w:t>P</w:t>
      </w:r>
      <w:r w:rsidR="002A4B9A">
        <w:t>rogress</w:t>
      </w:r>
    </w:p>
    <w:p w14:paraId="3488F260" w14:textId="2EA44158" w:rsidR="00893B4E" w:rsidRDefault="001F778F" w:rsidP="00893B4E">
      <w:pPr>
        <w:pStyle w:val="ListBullet"/>
      </w:pPr>
      <w:r>
        <w:t>This is the place for a brief summary of your works in progress.</w:t>
      </w:r>
    </w:p>
    <w:p w14:paraId="5151B2B7" w14:textId="1810BBCA" w:rsidR="001F778F" w:rsidRDefault="001F778F" w:rsidP="001F778F">
      <w:pPr>
        <w:pStyle w:val="ListBullet"/>
      </w:pPr>
      <w:r>
        <w:t>This is the place for a brief summary of your works in progress.</w:t>
      </w:r>
    </w:p>
    <w:p w14:paraId="0CB9C05C" w14:textId="6A18B6F9" w:rsidR="00893B4E" w:rsidRDefault="001F778F" w:rsidP="001F778F">
      <w:pPr>
        <w:pStyle w:val="ListBullet"/>
      </w:pPr>
      <w:r>
        <w:t>This is the place for a brief summary of your works in progress.</w:t>
      </w:r>
    </w:p>
    <w:p w14:paraId="47B48956" w14:textId="26764B3B" w:rsidR="00217A1C" w:rsidRDefault="002F1596" w:rsidP="004E7E6F">
      <w:pPr>
        <w:pStyle w:val="Heading2"/>
      </w:pPr>
      <w:r>
        <w:t>S</w:t>
      </w:r>
      <w:r w:rsidR="002A4B9A">
        <w:t xml:space="preserve">elected </w:t>
      </w:r>
      <w:r>
        <w:t>C</w:t>
      </w:r>
      <w:r w:rsidR="002A4B9A">
        <w:t xml:space="preserve">onference and </w:t>
      </w:r>
      <w:r>
        <w:t>I</w:t>
      </w:r>
      <w:r w:rsidR="002A4B9A">
        <w:t xml:space="preserve">nvited </w:t>
      </w:r>
      <w:r>
        <w:t>P</w:t>
      </w:r>
      <w:r w:rsidR="002A4B9A">
        <w:t>resentations</w:t>
      </w:r>
    </w:p>
    <w:p w14:paraId="043278CF" w14:textId="77777777" w:rsidR="00893B4E" w:rsidRPr="00893B4E" w:rsidRDefault="00893B4E" w:rsidP="00893B4E">
      <w:pPr>
        <w:pStyle w:val="ListBullet"/>
      </w:pPr>
      <w:r w:rsidRPr="00893B4E">
        <w:t>“Title of Paper,” Conference Name, Location of Conference, Conference State, Month, Date, Year.</w:t>
      </w:r>
    </w:p>
    <w:p w14:paraId="1F5148E2" w14:textId="77777777" w:rsidR="00893B4E" w:rsidRPr="00893B4E" w:rsidRDefault="00893B4E" w:rsidP="00893B4E">
      <w:pPr>
        <w:pStyle w:val="ListBullet"/>
      </w:pPr>
      <w:r w:rsidRPr="00893B4E">
        <w:t>“Title of Paper,” Conference Name, Location of Conference, Conference State, Month, Date, Year.</w:t>
      </w:r>
    </w:p>
    <w:p w14:paraId="0C65DBF9" w14:textId="77777777" w:rsidR="00893B4E" w:rsidRPr="00893B4E" w:rsidRDefault="00893B4E" w:rsidP="00893B4E">
      <w:pPr>
        <w:pStyle w:val="ListBullet"/>
      </w:pPr>
      <w:r w:rsidRPr="00893B4E">
        <w:lastRenderedPageBreak/>
        <w:t>“Title of Paper,” Conference Name, Location of Conference, Conference State, Month, Date, Year.</w:t>
      </w:r>
    </w:p>
    <w:p w14:paraId="0FBB8F91" w14:textId="03D87C87" w:rsidR="00EA2719" w:rsidRDefault="002F1596" w:rsidP="004E7E6F">
      <w:pPr>
        <w:pStyle w:val="Heading2"/>
      </w:pPr>
      <w:r>
        <w:t>R</w:t>
      </w:r>
      <w:r w:rsidR="00EA2719">
        <w:t xml:space="preserve">esearch </w:t>
      </w:r>
      <w:r>
        <w:t>G</w:t>
      </w:r>
      <w:r w:rsidR="00EA2719">
        <w:t>rants</w:t>
      </w:r>
    </w:p>
    <w:p w14:paraId="76797351" w14:textId="2E6B5333" w:rsidR="0074709E" w:rsidRDefault="0074709E" w:rsidP="0074709E">
      <w:pPr>
        <w:pStyle w:val="ListBullet"/>
      </w:pPr>
      <w:r w:rsidRPr="006E1183">
        <w:t>Title of project, name of the grant, the institution that awarded the grant, the amount of the grant, years covered by the grant.</w:t>
      </w:r>
    </w:p>
    <w:p w14:paraId="2C49CFBB" w14:textId="77777777" w:rsidR="0074709E" w:rsidRPr="006E1183" w:rsidRDefault="0074709E" w:rsidP="0074709E">
      <w:pPr>
        <w:pStyle w:val="ListBullet"/>
      </w:pPr>
      <w:r w:rsidRPr="006E1183">
        <w:t>Title of project, name of the grant, the institution that awarded the grant, the amount of the grant, years covered by the grant.</w:t>
      </w:r>
    </w:p>
    <w:p w14:paraId="1776DE91" w14:textId="282EB051" w:rsidR="003050E1" w:rsidRDefault="0074709E" w:rsidP="0074709E">
      <w:pPr>
        <w:pStyle w:val="ListBullet"/>
      </w:pPr>
      <w:r w:rsidRPr="006E1183">
        <w:t>Title of project, name of the grant, the institution that awarded the grant, the amount of the grant, years covered by the grant.</w:t>
      </w:r>
    </w:p>
    <w:p w14:paraId="4645187F" w14:textId="128F8CB5" w:rsidR="003050E1" w:rsidRDefault="002F1596" w:rsidP="004E7E6F">
      <w:pPr>
        <w:pStyle w:val="Heading2"/>
      </w:pPr>
      <w:r>
        <w:t>M</w:t>
      </w:r>
      <w:r w:rsidR="003050E1">
        <w:t xml:space="preserve">emberships in </w:t>
      </w:r>
      <w:r>
        <w:t>A</w:t>
      </w:r>
      <w:r w:rsidR="003050E1">
        <w:t xml:space="preserve">ssociations and </w:t>
      </w:r>
      <w:r>
        <w:t>I</w:t>
      </w:r>
      <w:r w:rsidR="003050E1">
        <w:t xml:space="preserve">nstitutional </w:t>
      </w:r>
      <w:r>
        <w:t>A</w:t>
      </w:r>
      <w:r w:rsidR="003050E1">
        <w:t>ffiliations</w:t>
      </w:r>
    </w:p>
    <w:p w14:paraId="6DA35BF2" w14:textId="7D89C61F" w:rsidR="0074709E" w:rsidRDefault="00443E25" w:rsidP="0074709E">
      <w:pPr>
        <w:pStyle w:val="ListBullet"/>
      </w:pPr>
      <w:r>
        <w:t>Manilow Music Project</w:t>
      </w:r>
    </w:p>
    <w:p w14:paraId="0D6CB0B2" w14:textId="1DC34DF8" w:rsidR="00404604" w:rsidRDefault="00404604" w:rsidP="0074709E">
      <w:pPr>
        <w:pStyle w:val="ListBullet"/>
      </w:pPr>
      <w:r w:rsidRPr="00443E25">
        <w:t>Music Center of Los Angele</w:t>
      </w:r>
      <w:r>
        <w:t>s</w:t>
      </w:r>
    </w:p>
    <w:p w14:paraId="49FF2827" w14:textId="2EB7AC78" w:rsidR="00217A1C" w:rsidRDefault="00443E25" w:rsidP="00404604">
      <w:pPr>
        <w:pStyle w:val="ListBullet"/>
      </w:pPr>
      <w:r w:rsidRPr="00443E25">
        <w:t>National Academy of Jazz</w:t>
      </w:r>
      <w:r>
        <w:t xml:space="preserve">, </w:t>
      </w:r>
      <w:r w:rsidRPr="00443E25">
        <w:t>Board of Governors</w:t>
      </w:r>
    </w:p>
    <w:sectPr w:rsidR="00217A1C" w:rsidSect="005A0F2E">
      <w:footerReference w:type="default" r:id="rId7"/>
      <w:pgSz w:w="12240" w:h="15840"/>
      <w:pgMar w:top="1152" w:right="1440" w:bottom="1152" w:left="144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60E19" w14:textId="77777777" w:rsidR="00A12636" w:rsidRDefault="00A12636">
      <w:r>
        <w:separator/>
      </w:r>
    </w:p>
  </w:endnote>
  <w:endnote w:type="continuationSeparator" w:id="0">
    <w:p w14:paraId="63EB9F94" w14:textId="77777777" w:rsidR="00A12636" w:rsidRDefault="00A1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0E041E64" w14:textId="77777777" w:rsidR="00394A6D" w:rsidRPr="00A64750" w:rsidRDefault="007D00B3" w:rsidP="00A64750">
        <w:pPr>
          <w:pStyle w:val="Footer"/>
          <w:jc w:val="right"/>
          <w:rPr>
            <w:sz w:val="22"/>
          </w:rPr>
        </w:pPr>
        <w:r w:rsidRPr="00A64750">
          <w:rPr>
            <w:sz w:val="22"/>
          </w:rPr>
          <w:fldChar w:fldCharType="begin"/>
        </w:r>
        <w:r w:rsidRPr="00A64750">
          <w:rPr>
            <w:sz w:val="22"/>
          </w:rPr>
          <w:instrText xml:space="preserve"> PAGE   \* MERGEFORMAT </w:instrText>
        </w:r>
        <w:r w:rsidRPr="00A64750">
          <w:rPr>
            <w:sz w:val="22"/>
          </w:rPr>
          <w:fldChar w:fldCharType="separate"/>
        </w:r>
        <w:r w:rsidR="005E5E55" w:rsidRPr="00A64750">
          <w:rPr>
            <w:noProof/>
            <w:sz w:val="22"/>
          </w:rPr>
          <w:t>2</w:t>
        </w:r>
        <w:r w:rsidRPr="00A64750">
          <w:rPr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9CF91" w14:textId="77777777" w:rsidR="00A12636" w:rsidRDefault="00A12636">
      <w:r>
        <w:separator/>
      </w:r>
    </w:p>
  </w:footnote>
  <w:footnote w:type="continuationSeparator" w:id="0">
    <w:p w14:paraId="013D9B01" w14:textId="77777777" w:rsidR="00A12636" w:rsidRDefault="00A12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F475D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C8A849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50"/>
    <w:rsid w:val="0014570E"/>
    <w:rsid w:val="00145F4D"/>
    <w:rsid w:val="001B0117"/>
    <w:rsid w:val="001E3552"/>
    <w:rsid w:val="001F778F"/>
    <w:rsid w:val="00217A1C"/>
    <w:rsid w:val="002A4B9A"/>
    <w:rsid w:val="002F1596"/>
    <w:rsid w:val="002F2D47"/>
    <w:rsid w:val="003050E1"/>
    <w:rsid w:val="00374627"/>
    <w:rsid w:val="00394A6D"/>
    <w:rsid w:val="003B6B4D"/>
    <w:rsid w:val="003E2BD9"/>
    <w:rsid w:val="003F19B9"/>
    <w:rsid w:val="00404604"/>
    <w:rsid w:val="00443E25"/>
    <w:rsid w:val="004476A1"/>
    <w:rsid w:val="004E7E6F"/>
    <w:rsid w:val="005114E7"/>
    <w:rsid w:val="005752B6"/>
    <w:rsid w:val="005928C1"/>
    <w:rsid w:val="005A0F2E"/>
    <w:rsid w:val="005A6B46"/>
    <w:rsid w:val="005E5E55"/>
    <w:rsid w:val="00616068"/>
    <w:rsid w:val="006E401C"/>
    <w:rsid w:val="00702247"/>
    <w:rsid w:val="0074709E"/>
    <w:rsid w:val="0077621B"/>
    <w:rsid w:val="007963CE"/>
    <w:rsid w:val="007B311B"/>
    <w:rsid w:val="007D00B3"/>
    <w:rsid w:val="007F5759"/>
    <w:rsid w:val="008916B6"/>
    <w:rsid w:val="00893B4E"/>
    <w:rsid w:val="008E10EB"/>
    <w:rsid w:val="009763C8"/>
    <w:rsid w:val="009A4650"/>
    <w:rsid w:val="009C0748"/>
    <w:rsid w:val="009F43D8"/>
    <w:rsid w:val="00A12636"/>
    <w:rsid w:val="00A15964"/>
    <w:rsid w:val="00A3118E"/>
    <w:rsid w:val="00A64750"/>
    <w:rsid w:val="00A8131A"/>
    <w:rsid w:val="00B10D74"/>
    <w:rsid w:val="00B53EB1"/>
    <w:rsid w:val="00B769EE"/>
    <w:rsid w:val="00B870B8"/>
    <w:rsid w:val="00C57E43"/>
    <w:rsid w:val="00C72B59"/>
    <w:rsid w:val="00CC75DB"/>
    <w:rsid w:val="00D33143"/>
    <w:rsid w:val="00D56207"/>
    <w:rsid w:val="00D765AF"/>
    <w:rsid w:val="00D96B8E"/>
    <w:rsid w:val="00DD4208"/>
    <w:rsid w:val="00E63150"/>
    <w:rsid w:val="00EA2719"/>
    <w:rsid w:val="00EA2B92"/>
    <w:rsid w:val="00EE6CEE"/>
    <w:rsid w:val="00F23B49"/>
    <w:rsid w:val="00F94465"/>
    <w:rsid w:val="00FC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5D4A5"/>
  <w15:chartTrackingRefBased/>
  <w15:docId w15:val="{F3C611DF-634C-0048-8C9F-A6F34492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B4E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EE6CEE"/>
    <w:pPr>
      <w:keepNext/>
      <w:keepLines/>
      <w:spacing w:before="400" w:after="60"/>
      <w:contextualSpacing/>
      <w:outlineLvl w:val="0"/>
    </w:pPr>
    <w:rPr>
      <w:rFonts w:eastAsiaTheme="majorEastAsia" w:cs="Times New Roman (Headings CS)"/>
      <w:b/>
      <w:caps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F1596"/>
    <w:pPr>
      <w:keepNext/>
      <w:keepLines/>
      <w:spacing w:before="360"/>
      <w:ind w:left="-432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0B8"/>
    <w:pPr>
      <w:keepNext/>
      <w:keepLines/>
      <w:spacing w:before="240" w:after="60"/>
      <w:outlineLvl w:val="2"/>
    </w:pPr>
    <w:rPr>
      <w:rFonts w:eastAsiaTheme="majorEastAsia" w:cs="Times New Roman (Headings CS)"/>
      <w:b/>
      <w:color w:val="090909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9A4650"/>
    <w:pPr>
      <w:contextualSpacing/>
      <w:jc w:val="center"/>
    </w:pPr>
    <w:rPr>
      <w:rFonts w:eastAsiaTheme="majorEastAsia" w:cstheme="majorBidi"/>
      <w:color w:val="141414" w:themeColor="accent1"/>
      <w:kern w:val="28"/>
    </w:rPr>
  </w:style>
  <w:style w:type="character" w:customStyle="1" w:styleId="TitleChar">
    <w:name w:val="Title Char"/>
    <w:basedOn w:val="DefaultParagraphFont"/>
    <w:link w:val="Title"/>
    <w:uiPriority w:val="2"/>
    <w:rsid w:val="009A4650"/>
    <w:rPr>
      <w:rFonts w:ascii="Times New Roman" w:eastAsiaTheme="majorEastAsia" w:hAnsi="Times New Roman" w:cstheme="majorBidi"/>
      <w:color w:val="141414" w:themeColor="accent1"/>
      <w:kern w:val="28"/>
      <w:sz w:val="24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EE6CEE"/>
    <w:rPr>
      <w:rFonts w:ascii="Times New Roman" w:eastAsiaTheme="majorEastAsia" w:hAnsi="Times New Roman" w:cs="Times New Roman (Headings CS)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596"/>
    <w:rPr>
      <w:rFonts w:ascii="Times New Roman" w:eastAsiaTheme="majorEastAsia" w:hAnsi="Times New Roman" w:cs="Times New Roman (Headings CS)"/>
      <w:b/>
      <w:color w:val="191919" w:themeColor="background2" w:themeShade="1A"/>
      <w:sz w:val="24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C75DB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B870B8"/>
    <w:rPr>
      <w:rFonts w:ascii="Times New Roman" w:eastAsiaTheme="majorEastAsia" w:hAnsi="Times New Roman" w:cs="Times New Roman (Headings CS)"/>
      <w:b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TitleInfo">
    <w:name w:val="TitleInfo"/>
    <w:basedOn w:val="Normal"/>
    <w:qFormat/>
    <w:rsid w:val="00EE6CEE"/>
    <w:pPr>
      <w:jc w:val="center"/>
    </w:pPr>
  </w:style>
  <w:style w:type="paragraph" w:customStyle="1" w:styleId="Indent">
    <w:name w:val="Indent"/>
    <w:basedOn w:val="ListBullet"/>
    <w:qFormat/>
    <w:rsid w:val="007F5759"/>
    <w:pPr>
      <w:spacing w:before="60" w:after="12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g1/Downloads/TF029191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98D3ECE0F63E4688ECF43FA4F58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9520A-51B5-1645-BC99-ABEB754F8F63}"/>
      </w:docPartPr>
      <w:docPartBody>
        <w:p w:rsidR="000F659F" w:rsidRDefault="00C57172">
          <w:pPr>
            <w:pStyle w:val="1A98D3ECE0F63E4688ECF43FA4F58BF9"/>
          </w:pPr>
          <w:r>
            <w:t>Your Name</w:t>
          </w:r>
        </w:p>
      </w:docPartBody>
    </w:docPart>
    <w:docPart>
      <w:docPartPr>
        <w:name w:val="AE0DFE1EB6E21441B63889E791F22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F6D62-1249-BB4D-BC43-AD1B96837820}"/>
      </w:docPartPr>
      <w:docPartBody>
        <w:p w:rsidR="000F659F" w:rsidRDefault="00C57172">
          <w:pPr>
            <w:pStyle w:val="AE0DFE1EB6E21441B63889E791F2202B"/>
          </w:pPr>
          <w:r>
            <w:t>Education</w:t>
          </w:r>
        </w:p>
      </w:docPartBody>
    </w:docPart>
    <w:docPart>
      <w:docPartPr>
        <w:name w:val="441B4B006EF07B439071B97ED82B1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6C402-F424-304F-AF2B-08D50B8858D7}"/>
      </w:docPartPr>
      <w:docPartBody>
        <w:p w:rsidR="000F659F" w:rsidRDefault="00C57172">
          <w:pPr>
            <w:pStyle w:val="441B4B006EF07B439071B97ED82B14C2"/>
          </w:pPr>
          <w:r>
            <w:t>Minor</w:t>
          </w:r>
        </w:p>
      </w:docPartBody>
    </w:docPart>
    <w:docPart>
      <w:docPartPr>
        <w:name w:val="F88FADE5ADC612418613CF27C645C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667A5-FF84-0847-B458-0A54D1BAA12F}"/>
      </w:docPartPr>
      <w:docPartBody>
        <w:p w:rsidR="000F659F" w:rsidRDefault="00C57172">
          <w:pPr>
            <w:pStyle w:val="F88FADE5ADC612418613CF27C645CB7B"/>
          </w:pPr>
          <w:r>
            <w:t>Major</w:t>
          </w:r>
        </w:p>
      </w:docPartBody>
    </w:docPart>
    <w:docPart>
      <w:docPartPr>
        <w:name w:val="D7763B6BC85F554AB2FD04A126785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D55E3-D9BE-5F45-9082-519A537EC1E8}"/>
      </w:docPartPr>
      <w:docPartBody>
        <w:p w:rsidR="000F659F" w:rsidRDefault="00C57172">
          <w:pPr>
            <w:pStyle w:val="D7763B6BC85F554AB2FD04A126785792"/>
          </w:pPr>
          <w:r>
            <w:t>Minor</w:t>
          </w:r>
        </w:p>
      </w:docPartBody>
    </w:docPart>
    <w:docPart>
      <w:docPartPr>
        <w:name w:val="293B78BD134E30438E244A598831E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BE7FE-E6FB-494D-AE4C-DC9DA77C5267}"/>
      </w:docPartPr>
      <w:docPartBody>
        <w:p w:rsidR="000F659F" w:rsidRDefault="00CA13BA" w:rsidP="00CA13BA">
          <w:pPr>
            <w:pStyle w:val="293B78BD134E30438E244A598831E1E2"/>
          </w:pPr>
          <w:r>
            <w:t>Major</w:t>
          </w:r>
        </w:p>
      </w:docPartBody>
    </w:docPart>
    <w:docPart>
      <w:docPartPr>
        <w:name w:val="93E3D9B32158B8469C4D9E575E585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C45F4-9C22-1E46-8BA3-CAE520DFF38C}"/>
      </w:docPartPr>
      <w:docPartBody>
        <w:p w:rsidR="000F659F" w:rsidRDefault="00CA13BA" w:rsidP="00CA13BA">
          <w:pPr>
            <w:pStyle w:val="93E3D9B32158B8469C4D9E575E585AF1"/>
          </w:pPr>
          <w:r>
            <w:t>Minor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BA"/>
    <w:rsid w:val="000F659F"/>
    <w:rsid w:val="00105A00"/>
    <w:rsid w:val="003056DB"/>
    <w:rsid w:val="003168A4"/>
    <w:rsid w:val="0055353B"/>
    <w:rsid w:val="00837C83"/>
    <w:rsid w:val="00C57172"/>
    <w:rsid w:val="00CA13BA"/>
    <w:rsid w:val="00C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98D3ECE0F63E4688ECF43FA4F58BF9">
    <w:name w:val="1A98D3ECE0F63E4688ECF43FA4F58BF9"/>
  </w:style>
  <w:style w:type="paragraph" w:customStyle="1" w:styleId="CDE54D336009FD4286C4CCCF1E56C1CA">
    <w:name w:val="CDE54D336009FD4286C4CCCF1E56C1CA"/>
  </w:style>
  <w:style w:type="paragraph" w:customStyle="1" w:styleId="4B2F5D3C3F065645B58B296D3B8BF3D8">
    <w:name w:val="4B2F5D3C3F065645B58B296D3B8BF3D8"/>
  </w:style>
  <w:style w:type="paragraph" w:customStyle="1" w:styleId="E8AD9C613C78254F8622D1AE77BE5934">
    <w:name w:val="E8AD9C613C78254F8622D1AE77BE5934"/>
  </w:style>
  <w:style w:type="paragraph" w:customStyle="1" w:styleId="96AD4F6EF25F0349B955D0A270C46AE3">
    <w:name w:val="96AD4F6EF25F0349B955D0A270C46AE3"/>
  </w:style>
  <w:style w:type="paragraph" w:customStyle="1" w:styleId="51880DBD30880749B2CC633C9E72432B">
    <w:name w:val="51880DBD30880749B2CC633C9E72432B"/>
  </w:style>
  <w:style w:type="paragraph" w:customStyle="1" w:styleId="B6559ADDE313E44E8309E2368A13FEEF">
    <w:name w:val="B6559ADDE313E44E8309E2368A13FEEF"/>
  </w:style>
  <w:style w:type="paragraph" w:customStyle="1" w:styleId="AE0DFE1EB6E21441B63889E791F2202B">
    <w:name w:val="AE0DFE1EB6E21441B63889E791F2202B"/>
  </w:style>
  <w:style w:type="paragraph" w:customStyle="1" w:styleId="D8528E33FC0BB34E83CA20B659ADC992">
    <w:name w:val="D8528E33FC0BB34E83CA20B659ADC992"/>
  </w:style>
  <w:style w:type="paragraph" w:customStyle="1" w:styleId="38067B8AF43C3844AA9EA637D8AB3C6B">
    <w:name w:val="38067B8AF43C3844AA9EA637D8AB3C6B"/>
  </w:style>
  <w:style w:type="paragraph" w:customStyle="1" w:styleId="5651BDB32EE44A41BB0245C3F3AD20C6">
    <w:name w:val="5651BDB32EE44A41BB0245C3F3AD20C6"/>
  </w:style>
  <w:style w:type="paragraph" w:customStyle="1" w:styleId="2868E781D6AFCD4889C5C5E4A39BED12">
    <w:name w:val="2868E781D6AFCD4889C5C5E4A39BED12"/>
  </w:style>
  <w:style w:type="paragraph" w:customStyle="1" w:styleId="648A35C9B31CE040A355C748CED617F9">
    <w:name w:val="648A35C9B31CE040A355C748CED617F9"/>
  </w:style>
  <w:style w:type="paragraph" w:customStyle="1" w:styleId="441B4B006EF07B439071B97ED82B14C2">
    <w:name w:val="441B4B006EF07B439071B97ED82B14C2"/>
  </w:style>
  <w:style w:type="paragraph" w:customStyle="1" w:styleId="658A934053F16C4DAD0B77E7B6A09A95">
    <w:name w:val="658A934053F16C4DAD0B77E7B6A09A95"/>
  </w:style>
  <w:style w:type="paragraph" w:customStyle="1" w:styleId="9EAE10FA0C62764499DF93CA88E927D8">
    <w:name w:val="9EAE10FA0C62764499DF93CA88E927D8"/>
  </w:style>
  <w:style w:type="paragraph" w:customStyle="1" w:styleId="F88FADE5ADC612418613CF27C645CB7B">
    <w:name w:val="F88FADE5ADC612418613CF27C645CB7B"/>
  </w:style>
  <w:style w:type="paragraph" w:customStyle="1" w:styleId="D7763B6BC85F554AB2FD04A126785792">
    <w:name w:val="D7763B6BC85F554AB2FD04A126785792"/>
  </w:style>
  <w:style w:type="paragraph" w:customStyle="1" w:styleId="11E07A9BE080A645918D964FFCBA6059">
    <w:name w:val="11E07A9BE080A645918D964FFCBA6059"/>
  </w:style>
  <w:style w:type="paragraph" w:customStyle="1" w:styleId="DE0F99F3BCDEFD43B2B63B630D63B2F0">
    <w:name w:val="DE0F99F3BCDEFD43B2B63B630D63B2F0"/>
  </w:style>
  <w:style w:type="paragraph" w:customStyle="1" w:styleId="50C9922EC14B5249934ADF76A1D41E9C">
    <w:name w:val="50C9922EC14B5249934ADF76A1D41E9C"/>
  </w:style>
  <w:style w:type="paragraph" w:customStyle="1" w:styleId="7747FB68A49611469921899A73EE6536">
    <w:name w:val="7747FB68A49611469921899A73EE6536"/>
  </w:style>
  <w:style w:type="paragraph" w:customStyle="1" w:styleId="7AA299013196D34886F0AAF383829E1D">
    <w:name w:val="7AA299013196D34886F0AAF383829E1D"/>
  </w:style>
  <w:style w:type="paragraph" w:customStyle="1" w:styleId="8E8671338F00C54FA09C4BA2051A1DA8">
    <w:name w:val="8E8671338F00C54FA09C4BA2051A1DA8"/>
  </w:style>
  <w:style w:type="paragraph" w:customStyle="1" w:styleId="99A24569D644864388A68D05FF125720">
    <w:name w:val="99A24569D644864388A68D05FF125720"/>
  </w:style>
  <w:style w:type="paragraph" w:customStyle="1" w:styleId="9E73BC3117BD3145A573009CEF68E3C2">
    <w:name w:val="9E73BC3117BD3145A573009CEF68E3C2"/>
  </w:style>
  <w:style w:type="paragraph" w:customStyle="1" w:styleId="43A769B7468CE84BBFC0E16466BB6C75">
    <w:name w:val="43A769B7468CE84BBFC0E16466BB6C75"/>
  </w:style>
  <w:style w:type="paragraph" w:customStyle="1" w:styleId="B154AEA0614C5743B1B9560F8CBDADA0">
    <w:name w:val="B154AEA0614C5743B1B9560F8CBDADA0"/>
  </w:style>
  <w:style w:type="paragraph" w:customStyle="1" w:styleId="1FCF7873A1C2F745BFC46501056C854B">
    <w:name w:val="1FCF7873A1C2F745BFC46501056C854B"/>
  </w:style>
  <w:style w:type="paragraph" w:customStyle="1" w:styleId="0CD7714424D6874F9F89FBDFCBD847AD">
    <w:name w:val="0CD7714424D6874F9F89FBDFCBD847AD"/>
  </w:style>
  <w:style w:type="paragraph" w:customStyle="1" w:styleId="A095D83F86FBA34ABE864F2A94569E10">
    <w:name w:val="A095D83F86FBA34ABE864F2A94569E10"/>
  </w:style>
  <w:style w:type="paragraph" w:customStyle="1" w:styleId="7243CF5920D80A408D87E1D9EC3C999B">
    <w:name w:val="7243CF5920D80A408D87E1D9EC3C999B"/>
  </w:style>
  <w:style w:type="paragraph" w:customStyle="1" w:styleId="81E2E6422206464B825F5A71C819FCA2">
    <w:name w:val="81E2E6422206464B825F5A71C819FCA2"/>
  </w:style>
  <w:style w:type="paragraph" w:customStyle="1" w:styleId="AEA7DCA3BB678C46BC69A2E2F3D7D53E">
    <w:name w:val="AEA7DCA3BB678C46BC69A2E2F3D7D53E"/>
  </w:style>
  <w:style w:type="paragraph" w:customStyle="1" w:styleId="4B3E616EA777944DB96692126BDD91F8">
    <w:name w:val="4B3E616EA777944DB96692126BDD91F8"/>
  </w:style>
  <w:style w:type="paragraph" w:customStyle="1" w:styleId="B2B09FA00428B74D80AC873C849BAA2A">
    <w:name w:val="B2B09FA00428B74D80AC873C849BAA2A"/>
  </w:style>
  <w:style w:type="paragraph" w:customStyle="1" w:styleId="293B78BD134E30438E244A598831E1E2">
    <w:name w:val="293B78BD134E30438E244A598831E1E2"/>
    <w:rsid w:val="00CA13BA"/>
  </w:style>
  <w:style w:type="paragraph" w:customStyle="1" w:styleId="93E3D9B32158B8469C4D9E575E585AF1">
    <w:name w:val="93E3D9B32158B8469C4D9E575E585AF1"/>
    <w:rsid w:val="00CA13BA"/>
  </w:style>
  <w:style w:type="paragraph" w:customStyle="1" w:styleId="8AB36BAB16FCEE468AC11DA3978AF8B9">
    <w:name w:val="8AB36BAB16FCEE468AC11DA3978AF8B9"/>
    <w:rsid w:val="00CA13BA"/>
  </w:style>
  <w:style w:type="paragraph" w:customStyle="1" w:styleId="1B3AFEA7457C1940B1CCDEDB943EDC2D">
    <w:name w:val="1B3AFEA7457C1940B1CCDEDB943EDC2D"/>
    <w:rsid w:val="00CA13BA"/>
  </w:style>
  <w:style w:type="paragraph" w:customStyle="1" w:styleId="2A913BDA8399474381B0C761955D8DE9">
    <w:name w:val="2A913BDA8399474381B0C761955D8DE9"/>
    <w:rsid w:val="00CA13BA"/>
  </w:style>
  <w:style w:type="paragraph" w:customStyle="1" w:styleId="EFE2B09338176B40B5809D3F92EBBF71">
    <w:name w:val="EFE2B09338176B40B5809D3F92EBBF71"/>
    <w:rsid w:val="00CA13BA"/>
  </w:style>
  <w:style w:type="paragraph" w:customStyle="1" w:styleId="151F3BCCBCF60D4C9A29068514BA7844">
    <w:name w:val="151F3BCCBCF60D4C9A29068514BA7844"/>
    <w:rsid w:val="00CA13BA"/>
  </w:style>
  <w:style w:type="paragraph" w:customStyle="1" w:styleId="6DB7E9C3FC3C6B4AAC91ACE616901B86">
    <w:name w:val="6DB7E9C3FC3C6B4AAC91ACE616901B86"/>
    <w:rsid w:val="00CA13BA"/>
  </w:style>
  <w:style w:type="paragraph" w:customStyle="1" w:styleId="FB0704709DEE1F47805D0DBEC68B86BF">
    <w:name w:val="FB0704709DEE1F47805D0DBEC68B86BF"/>
    <w:rsid w:val="00CA13BA"/>
  </w:style>
  <w:style w:type="paragraph" w:customStyle="1" w:styleId="42991A693D7DA640B36B9EED73A2CD0E">
    <w:name w:val="42991A693D7DA640B36B9EED73A2CD0E"/>
    <w:rsid w:val="00CA13BA"/>
  </w:style>
  <w:style w:type="paragraph" w:customStyle="1" w:styleId="F246F94618BEBD4BB073BE46277E8425">
    <w:name w:val="F246F94618BEBD4BB073BE46277E8425"/>
    <w:rsid w:val="00CA13BA"/>
  </w:style>
  <w:style w:type="paragraph" w:customStyle="1" w:styleId="E02E12D1EE02024A978DCAA864B317D7">
    <w:name w:val="E02E12D1EE02024A978DCAA864B317D7"/>
    <w:rsid w:val="00CA13BA"/>
  </w:style>
  <w:style w:type="paragraph" w:customStyle="1" w:styleId="B756D2D7A979B443BC48F5AF033E53C2">
    <w:name w:val="B756D2D7A979B443BC48F5AF033E53C2"/>
    <w:rsid w:val="00CA13BA"/>
  </w:style>
  <w:style w:type="paragraph" w:customStyle="1" w:styleId="07EC1A23867BA44F963CCCE5E250E16E">
    <w:name w:val="07EC1A23867BA44F963CCCE5E250E16E"/>
    <w:rsid w:val="00CA13BA"/>
  </w:style>
  <w:style w:type="paragraph" w:customStyle="1" w:styleId="6D11B6AAA7C40F4F8AFA359097FE52A7">
    <w:name w:val="6D11B6AAA7C40F4F8AFA359097FE52A7"/>
    <w:rsid w:val="00CA13BA"/>
  </w:style>
  <w:style w:type="paragraph" w:customStyle="1" w:styleId="A3E8641B5A5787468F490B8305A6B0A5">
    <w:name w:val="A3E8641B5A5787468F490B8305A6B0A5"/>
    <w:rsid w:val="00CA13BA"/>
  </w:style>
  <w:style w:type="paragraph" w:customStyle="1" w:styleId="6967626E0DA1BA42B8B1A67F4A77FCC9">
    <w:name w:val="6967626E0DA1BA42B8B1A67F4A77FCC9"/>
    <w:rsid w:val="00CA13BA"/>
  </w:style>
  <w:style w:type="paragraph" w:customStyle="1" w:styleId="2AD0971762EEE8438C7EB0ADAAE11A5F">
    <w:name w:val="2AD0971762EEE8438C7EB0ADAAE11A5F"/>
    <w:rsid w:val="00CA13BA"/>
  </w:style>
  <w:style w:type="paragraph" w:customStyle="1" w:styleId="5A7BC4466B8F1A4AA3F0A4F204AB9BAA">
    <w:name w:val="5A7BC4466B8F1A4AA3F0A4F204AB9BAA"/>
    <w:rsid w:val="00CA13BA"/>
  </w:style>
  <w:style w:type="paragraph" w:customStyle="1" w:styleId="C04FD521774B0B4985F92B2D9482F70D">
    <w:name w:val="C04FD521774B0B4985F92B2D9482F70D"/>
    <w:rsid w:val="00CA13BA"/>
  </w:style>
  <w:style w:type="paragraph" w:customStyle="1" w:styleId="E2B4CBA80915DE46939D599A71AB5DB6">
    <w:name w:val="E2B4CBA80915DE46939D599A71AB5DB6"/>
    <w:rsid w:val="00CA13BA"/>
  </w:style>
  <w:style w:type="paragraph" w:customStyle="1" w:styleId="5A639C0F05D9A14BAA30B931FBD87356">
    <w:name w:val="5A639C0F05D9A14BAA30B931FBD87356"/>
    <w:rsid w:val="003168A4"/>
  </w:style>
  <w:style w:type="paragraph" w:customStyle="1" w:styleId="B41BB9818BD08A4ABA469355FE73347C">
    <w:name w:val="B41BB9818BD08A4ABA469355FE73347C"/>
    <w:rsid w:val="003168A4"/>
  </w:style>
  <w:style w:type="paragraph" w:customStyle="1" w:styleId="07BFE24778ADC44BACB0AE5E2F56289C">
    <w:name w:val="07BFE24778ADC44BACB0AE5E2F56289C"/>
    <w:rsid w:val="003168A4"/>
  </w:style>
  <w:style w:type="paragraph" w:customStyle="1" w:styleId="FD4B02CC44D87A429137E464B47ED34F">
    <w:name w:val="FD4B02CC44D87A429137E464B47ED34F"/>
    <w:rsid w:val="00316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TF02919188.dotx</Template>
  <TotalTime>73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Jodi Goldberg</dc:creator>
  <cp:keywords/>
  <dc:description>Barry Alan Manilow</dc:description>
  <cp:lastModifiedBy>Jodi Goldberg</cp:lastModifiedBy>
  <cp:revision>38</cp:revision>
  <dcterms:created xsi:type="dcterms:W3CDTF">2019-06-21T19:54:00Z</dcterms:created>
  <dcterms:modified xsi:type="dcterms:W3CDTF">2019-09-23T19:54:00Z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